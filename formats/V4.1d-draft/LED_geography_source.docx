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C88" w:rsidRDefault="00E14C88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QWI and Job-to-Job Flow Shapefile Data</w:t>
      </w:r>
      <w:r>
        <w:rPr>
          <w:rFonts w:ascii="Calibri" w:hAnsi="Calibri" w:cs="Calibri"/>
        </w:rPr>
        <w:t xml:space="preserve">  </w:t>
      </w:r>
    </w:p>
    <w:p w:rsidR="00A177EE" w:rsidRDefault="00380E91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Shapefiles used to provide mapping functionality in QWI Explorer and Job-to-Job Explorer are created by transforming input shapefiles sourced from TIGER/Line. Text below </w:t>
      </w:r>
      <w:proofErr w:type="spellStart"/>
      <w:r>
        <w:rPr>
          <w:rFonts w:ascii="Calibri" w:hAnsi="Calibri" w:cs="Calibri"/>
        </w:rPr>
        <w:t>decribes</w:t>
      </w:r>
      <w:proofErr w:type="spellEnd"/>
      <w:r>
        <w:rPr>
          <w:rFonts w:ascii="Calibri" w:hAnsi="Calibri" w:cs="Calibri"/>
        </w:rPr>
        <w:t xml:space="preserve"> the inputs, transformations, and the output shapefiles.</w:t>
      </w:r>
    </w:p>
    <w:p w:rsidR="00380E91" w:rsidRDefault="00380E91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212F6D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INPUTS</w:t>
      </w:r>
    </w:p>
    <w:p w:rsidR="00212F6D" w:rsidRDefault="00212F6D" w:rsidP="00212F6D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Source:  TIGER/Line 2015 shapefiles (</w:t>
      </w:r>
      <w:hyperlink r:id="rId6" w:history="1">
        <w:r>
          <w:rPr>
            <w:rFonts w:ascii="Calibri" w:hAnsi="Calibri" w:cs="Calibri"/>
            <w:color w:val="0000FF"/>
            <w:u w:val="single"/>
          </w:rPr>
          <w:t>https://www.census.gov/geo/maps-data/data/tiger-line.html</w:t>
        </w:r>
      </w:hyperlink>
      <w:r>
        <w:rPr>
          <w:rFonts w:ascii="Calibri" w:hAnsi="Calibri" w:cs="Calibri"/>
        </w:rPr>
        <w:t xml:space="preserve">).  </w:t>
      </w:r>
    </w:p>
    <w:p w:rsidR="00380E91" w:rsidRDefault="00380E91" w:rsidP="00212F6D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Input shapefiles: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tl_2015_us_state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tl_2015_us_county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tl_2015_us_cbsa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tl_2015_[ST]_place (for creation of WIA/WIB shapefile)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tl_2015_[S</w:t>
      </w:r>
      <w:bookmarkStart w:id="0" w:name="_GoBack"/>
      <w:bookmarkEnd w:id="0"/>
      <w:r>
        <w:rPr>
          <w:rFonts w:ascii="Calibri" w:hAnsi="Calibri" w:cs="Calibri"/>
        </w:rPr>
        <w:t>T]_</w:t>
      </w:r>
      <w:proofErr w:type="spellStart"/>
      <w:r>
        <w:rPr>
          <w:rFonts w:ascii="Calibri" w:hAnsi="Calibri" w:cs="Calibri"/>
        </w:rPr>
        <w:t>cousub</w:t>
      </w:r>
      <w:proofErr w:type="spellEnd"/>
      <w:r>
        <w:rPr>
          <w:rFonts w:ascii="Calibri" w:hAnsi="Calibri" w:cs="Calibri"/>
        </w:rPr>
        <w:t xml:space="preserve"> (for creation of WIA/WIB shapefile)</w:t>
      </w:r>
    </w:p>
    <w:p w:rsidR="00212F6D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212F6D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TRANSFORMATIONS</w:t>
      </w:r>
    </w:p>
    <w:p w:rsidR="00212F6D" w:rsidRDefault="00212F6D" w:rsidP="00212F6D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following major transformations </w:t>
      </w:r>
      <w:r w:rsidR="009A76BA">
        <w:rPr>
          <w:rFonts w:ascii="Calibri" w:hAnsi="Calibri" w:cs="Calibri"/>
        </w:rPr>
        <w:t>are applied to the input files</w:t>
      </w:r>
      <w:r>
        <w:rPr>
          <w:rFonts w:ascii="Calibri" w:hAnsi="Calibri" w:cs="Calibri"/>
        </w:rPr>
        <w:t xml:space="preserve">:  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All geographies are </w:t>
      </w:r>
      <w:proofErr w:type="spellStart"/>
      <w:r>
        <w:rPr>
          <w:rFonts w:ascii="Calibri" w:hAnsi="Calibri" w:cs="Calibri"/>
        </w:rPr>
        <w:t>reprojected</w:t>
      </w:r>
      <w:proofErr w:type="spellEnd"/>
      <w:r>
        <w:rPr>
          <w:rFonts w:ascii="Calibri" w:hAnsi="Calibri" w:cs="Calibri"/>
        </w:rPr>
        <w:t xml:space="preserve"> to WGS-1984 Geographic Coordinate System.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Shoreline water has been clipped out to provide a more recognizable depiction of the coastlines.  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Each layer is given internal point coordinates (stored as double) based on the WGS-1984 projection (decimal degrees).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layer is run through a “simplify polygon” procedure to remove unnecessary complexity from the features. 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Features from Guam, American Samoa, and the Northern Mariana Islands have been removed. </w:t>
      </w:r>
    </w:p>
    <w:p w:rsidR="00212F6D" w:rsidRDefault="00212F6D" w:rsidP="00212F6D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Each shapefile is given the same six fields: STUSPS, GEOGRAPHY, NAME, LABEL, INTPTLAT and INTPTLON.  </w:t>
      </w:r>
      <w:r w:rsidR="00D4310D">
        <w:rPr>
          <w:rFonts w:ascii="Calibri" w:hAnsi="Calibri" w:cs="Calibri"/>
        </w:rPr>
        <w:t>The exception is the national CBSA file from which the STUSPS field has been removed.</w:t>
      </w:r>
    </w:p>
    <w:p w:rsidR="00212F6D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E14C88" w:rsidRDefault="00212F6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OUTPUTS</w:t>
      </w:r>
    </w:p>
    <w:p w:rsidR="006519CA" w:rsidRDefault="00D4310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</w:rPr>
        <w:t>Output shapefiles – grouped by paired products – are listed below. Each shapefile includes specific notes</w:t>
      </w:r>
      <w:r w:rsidR="009A76BA">
        <w:rPr>
          <w:rFonts w:ascii="Calibri" w:hAnsi="Calibri" w:cs="Calibri"/>
        </w:rPr>
        <w:t xml:space="preserve"> on its preparation</w:t>
      </w:r>
      <w:r>
        <w:rPr>
          <w:rFonts w:ascii="Calibri" w:hAnsi="Calibri" w:cs="Calibri"/>
        </w:rPr>
        <w:t>.</w:t>
      </w:r>
    </w:p>
    <w:p w:rsidR="00D4310D" w:rsidRDefault="00D4310D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</w:p>
    <w:p w:rsidR="00E14C88" w:rsidRDefault="00E14C88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QWI Geographies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State (</w:t>
      </w:r>
      <w:proofErr w:type="spellStart"/>
      <w:r>
        <w:rPr>
          <w:rFonts w:ascii="Calibri" w:hAnsi="Calibri" w:cs="Calibri"/>
        </w:rPr>
        <w:t>qwi_state.shp</w:t>
      </w:r>
      <w:proofErr w:type="spellEnd"/>
      <w:r>
        <w:rPr>
          <w:rFonts w:ascii="Calibri" w:hAnsi="Calibri" w:cs="Calibri"/>
        </w:rPr>
        <w:t>)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No transformations occur to this layer other than those listed above.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County (</w:t>
      </w:r>
      <w:proofErr w:type="spellStart"/>
      <w:r>
        <w:rPr>
          <w:rFonts w:ascii="Calibri" w:hAnsi="Calibri" w:cs="Calibri"/>
        </w:rPr>
        <w:t>qwi_county.shp</w:t>
      </w:r>
      <w:proofErr w:type="spellEnd"/>
      <w:r>
        <w:rPr>
          <w:rFonts w:ascii="Calibri" w:hAnsi="Calibri" w:cs="Calibri"/>
        </w:rPr>
        <w:t>)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STUSPS is added to the NAME field so that county names read: "Cook, IL" for example.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CBSA</w:t>
      </w:r>
      <w:r w:rsidR="006519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="006519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within State (</w:t>
      </w:r>
      <w:proofErr w:type="spellStart"/>
      <w:r>
        <w:rPr>
          <w:rFonts w:ascii="Calibri" w:hAnsi="Calibri" w:cs="Calibri"/>
        </w:rPr>
        <w:t>qwi_cbsa.shp</w:t>
      </w:r>
      <w:proofErr w:type="spellEnd"/>
      <w:r>
        <w:rPr>
          <w:rFonts w:ascii="Calibri" w:hAnsi="Calibri" w:cs="Calibri"/>
        </w:rPr>
        <w:t xml:space="preserve">) 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All features are split into state-specific CBSA features by intersecting each feature with the state shapefile features.  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The STUSPS field is added during the intersect with the state shapefile.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STFIPS (i.e. numeric nationally unique state code) is </w:t>
      </w:r>
      <w:r w:rsidR="00D4310D">
        <w:rPr>
          <w:rFonts w:ascii="Calibri" w:hAnsi="Calibri" w:cs="Calibri"/>
        </w:rPr>
        <w:t>prepended to the</w:t>
      </w:r>
      <w:r>
        <w:rPr>
          <w:rFonts w:ascii="Calibri" w:hAnsi="Calibri" w:cs="Calibri"/>
        </w:rPr>
        <w:t xml:space="preserve"> GEOGRAPHY field to distinguish state-parts of the same CBSA (i.e. make them nationally unique). </w:t>
      </w:r>
    </w:p>
    <w:p w:rsidR="00E14C88" w:rsidRDefault="00357E9B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“([STUSPS] part)” is</w:t>
      </w:r>
      <w:r w:rsidR="00E14C88">
        <w:rPr>
          <w:rFonts w:ascii="Calibri" w:hAnsi="Calibri" w:cs="Calibri"/>
        </w:rPr>
        <w:t xml:space="preserve"> added to the end of the NAME field only </w:t>
      </w:r>
      <w:r w:rsidR="00D4310D">
        <w:rPr>
          <w:rFonts w:ascii="Calibri" w:hAnsi="Calibri" w:cs="Calibri"/>
        </w:rPr>
        <w:t xml:space="preserve">for </w:t>
      </w:r>
      <w:r w:rsidR="00E14C88">
        <w:rPr>
          <w:rFonts w:ascii="Calibri" w:hAnsi="Calibri" w:cs="Calibri"/>
        </w:rPr>
        <w:t>those CBSA features that are split by state lines.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Workforce Investment Board Areas (</w:t>
      </w:r>
      <w:proofErr w:type="spellStart"/>
      <w:r>
        <w:rPr>
          <w:rFonts w:ascii="Calibri" w:hAnsi="Calibri" w:cs="Calibri"/>
        </w:rPr>
        <w:t>qwi_wib.shp</w:t>
      </w:r>
      <w:proofErr w:type="spellEnd"/>
      <w:r>
        <w:rPr>
          <w:rFonts w:ascii="Calibri" w:hAnsi="Calibri" w:cs="Calibri"/>
        </w:rPr>
        <w:t>)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The WIA/WIB shapefiles are built from the Place, County Subdivision, and County shapefiles from TIGER/Line based on definitions provided by </w:t>
      </w:r>
      <w:r w:rsidR="00D4310D">
        <w:rPr>
          <w:rFonts w:ascii="Calibri" w:hAnsi="Calibri" w:cs="Calibri"/>
        </w:rPr>
        <w:t>the</w:t>
      </w:r>
      <w:r>
        <w:rPr>
          <w:rFonts w:ascii="Calibri" w:hAnsi="Calibri" w:cs="Calibri"/>
        </w:rPr>
        <w:t xml:space="preserve"> LED state partners.</w:t>
      </w:r>
    </w:p>
    <w:p w:rsidR="00E14C88" w:rsidRDefault="00E14C88" w:rsidP="00E14C88">
      <w:pPr>
        <w:autoSpaceDE w:val="0"/>
        <w:autoSpaceDN w:val="0"/>
        <w:adjustRightInd w:val="0"/>
        <w:spacing w:after="40"/>
        <w:ind w:left="720" w:hanging="360"/>
        <w:rPr>
          <w:rFonts w:ascii="Calibri" w:hAnsi="Calibri" w:cs="Calibri"/>
          <w:b/>
          <w:bCs/>
        </w:rPr>
      </w:pPr>
    </w:p>
    <w:p w:rsidR="00E14C88" w:rsidRDefault="00E14C88" w:rsidP="00E14C88">
      <w:pPr>
        <w:autoSpaceDE w:val="0"/>
        <w:autoSpaceDN w:val="0"/>
        <w:adjustRightInd w:val="0"/>
        <w:spacing w:after="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Job-to-Job Flow Geographies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State (</w:t>
      </w:r>
      <w:proofErr w:type="spellStart"/>
      <w:r>
        <w:rPr>
          <w:rFonts w:ascii="Calibri" w:hAnsi="Calibri" w:cs="Calibri"/>
        </w:rPr>
        <w:t>qwi_state.shp</w:t>
      </w:r>
      <w:proofErr w:type="spellEnd"/>
      <w:r>
        <w:rPr>
          <w:rFonts w:ascii="Calibri" w:hAnsi="Calibri" w:cs="Calibri"/>
        </w:rPr>
        <w:t>)</w:t>
      </w:r>
    </w:p>
    <w:p w:rsid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>
        <w:rPr>
          <w:rFonts w:ascii="Calibri" w:hAnsi="Calibri" w:cs="Calibri"/>
        </w:rPr>
        <w:t>No transformations occur to this layer (the same state file is used for QWI and J2J applications).</w:t>
      </w:r>
    </w:p>
    <w:p w:rsidR="00E14C88" w:rsidRDefault="00E14C88" w:rsidP="00E14C88">
      <w:pPr>
        <w:autoSpaceDE w:val="0"/>
        <w:autoSpaceDN w:val="0"/>
        <w:adjustRightInd w:val="0"/>
        <w:spacing w:after="40"/>
        <w:ind w:firstLine="360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CBSA</w:t>
      </w:r>
      <w:r w:rsidR="006519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-</w:t>
      </w:r>
      <w:r w:rsidR="006519CA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National (j2j_cbsa.shp)</w:t>
      </w:r>
    </w:p>
    <w:p w:rsidR="00212F6D" w:rsidRPr="00E14C88" w:rsidRDefault="00E14C88" w:rsidP="00E14C88">
      <w:pPr>
        <w:numPr>
          <w:ilvl w:val="0"/>
          <w:numId w:val="1"/>
        </w:numPr>
        <w:autoSpaceDE w:val="0"/>
        <w:autoSpaceDN w:val="0"/>
        <w:adjustRightInd w:val="0"/>
        <w:spacing w:after="40"/>
        <w:ind w:left="1080" w:hanging="360"/>
        <w:rPr>
          <w:rFonts w:ascii="Calibri" w:hAnsi="Calibri" w:cs="Calibri"/>
        </w:rPr>
      </w:pPr>
      <w:r w:rsidRPr="00E14C88">
        <w:rPr>
          <w:rFonts w:ascii="Calibri" w:hAnsi="Calibri" w:cs="Calibri"/>
        </w:rPr>
        <w:t>The state remainder areas are added to the shapefile as new features.  They are assigned unique codes (</w:t>
      </w:r>
      <w:r w:rsidR="00357E9B">
        <w:rPr>
          <w:rFonts w:ascii="Calibri" w:hAnsi="Calibri" w:cs="Calibri"/>
        </w:rPr>
        <w:t>[</w:t>
      </w:r>
      <w:r w:rsidRPr="00E14C88">
        <w:rPr>
          <w:rFonts w:ascii="Calibri" w:hAnsi="Calibri" w:cs="Calibri"/>
        </w:rPr>
        <w:t>STUSPS</w:t>
      </w:r>
      <w:r w:rsidR="00357E9B">
        <w:rPr>
          <w:rFonts w:ascii="Calibri" w:hAnsi="Calibri" w:cs="Calibri"/>
        </w:rPr>
        <w:t>]</w:t>
      </w:r>
      <w:r w:rsidRPr="00E14C88">
        <w:rPr>
          <w:rFonts w:ascii="Calibri" w:hAnsi="Calibri" w:cs="Calibri"/>
        </w:rPr>
        <w:t xml:space="preserve">+999) and names (“Not in metro/micro area, </w:t>
      </w:r>
      <w:r w:rsidR="00357E9B">
        <w:rPr>
          <w:rFonts w:ascii="Calibri" w:hAnsi="Calibri" w:cs="Calibri"/>
        </w:rPr>
        <w:t>[</w:t>
      </w:r>
      <w:r w:rsidRPr="00E14C88">
        <w:rPr>
          <w:rFonts w:ascii="Calibri" w:hAnsi="Calibri" w:cs="Calibri"/>
        </w:rPr>
        <w:t>STUSPS</w:t>
      </w:r>
      <w:r w:rsidR="00357E9B">
        <w:rPr>
          <w:rFonts w:ascii="Calibri" w:hAnsi="Calibri" w:cs="Calibri"/>
        </w:rPr>
        <w:t>]</w:t>
      </w:r>
      <w:r w:rsidRPr="00E14C88">
        <w:rPr>
          <w:rFonts w:ascii="Calibri" w:hAnsi="Calibri" w:cs="Calibri"/>
        </w:rPr>
        <w:t>”).</w:t>
      </w:r>
    </w:p>
    <w:sectPr w:rsidR="00212F6D" w:rsidRPr="00E14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33908E44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88"/>
    <w:rsid w:val="00212F6D"/>
    <w:rsid w:val="002C2788"/>
    <w:rsid w:val="00357E9B"/>
    <w:rsid w:val="00380E91"/>
    <w:rsid w:val="006519CA"/>
    <w:rsid w:val="00692004"/>
    <w:rsid w:val="009A76BA"/>
    <w:rsid w:val="00A177EE"/>
    <w:rsid w:val="00D4310D"/>
    <w:rsid w:val="00DA68B7"/>
    <w:rsid w:val="00E14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ensus.gov/geo/maps-data/data/tiger-line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392A48ED.dotm</Template>
  <TotalTime>19</TotalTime>
  <Pages>2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Commerce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Hayward</dc:creator>
  <cp:lastModifiedBy>Matthew Graham</cp:lastModifiedBy>
  <cp:revision>3</cp:revision>
  <dcterms:created xsi:type="dcterms:W3CDTF">2016-04-05T20:28:00Z</dcterms:created>
  <dcterms:modified xsi:type="dcterms:W3CDTF">2016-04-05T20:47:00Z</dcterms:modified>
</cp:coreProperties>
</file>