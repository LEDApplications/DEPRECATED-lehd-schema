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C88" w:rsidRDefault="00E14C88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QWI and Job-to-Job Flow Shapefile Data</w:t>
      </w:r>
      <w:r>
        <w:rPr>
          <w:rFonts w:ascii="Calibri" w:hAnsi="Calibri" w:cs="Calibri"/>
        </w:rPr>
        <w:t xml:space="preserve">  </w:t>
      </w:r>
    </w:p>
    <w:p w:rsidR="00A177EE" w:rsidRDefault="00380E91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Shapefiles used to provide mapping functionality in QWI Explorer and Job-to-Job Explorer are created by transforming input shapefiles sourced from TIGER/Line. Text below de</w:t>
      </w:r>
      <w:r w:rsidR="00C06F49">
        <w:rPr>
          <w:rFonts w:ascii="Calibri" w:hAnsi="Calibri" w:cs="Calibri"/>
        </w:rPr>
        <w:t>s</w:t>
      </w:r>
      <w:r>
        <w:rPr>
          <w:rFonts w:ascii="Calibri" w:hAnsi="Calibri" w:cs="Calibri"/>
        </w:rPr>
        <w:t>cribes the inputs, transformations, and the output shapefiles.</w:t>
      </w:r>
    </w:p>
    <w:p w:rsidR="00380E91" w:rsidRDefault="00380E91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212F6D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INPUTS</w:t>
      </w:r>
    </w:p>
    <w:p w:rsidR="00212F6D" w:rsidRDefault="00212F6D" w:rsidP="00212F6D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Source:  TIGER/Line 2015 shapefiles (</w:t>
      </w:r>
      <w:hyperlink r:id="rId6" w:history="1">
        <w:r>
          <w:rPr>
            <w:rFonts w:ascii="Calibri" w:hAnsi="Calibri" w:cs="Calibri"/>
            <w:color w:val="0000FF"/>
            <w:u w:val="single"/>
          </w:rPr>
          <w:t>https://www.census.gov/geo/maps-data/data/tiger-line.html</w:t>
        </w:r>
      </w:hyperlink>
      <w:r>
        <w:rPr>
          <w:rFonts w:ascii="Calibri" w:hAnsi="Calibri" w:cs="Calibri"/>
        </w:rPr>
        <w:t xml:space="preserve">).  </w:t>
      </w:r>
    </w:p>
    <w:p w:rsidR="00380E91" w:rsidRDefault="00380E91" w:rsidP="00212F6D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Input shapefiles:</w:t>
      </w:r>
    </w:p>
    <w:p w:rsidR="00212F6D" w:rsidRPr="00085138" w:rsidRDefault="00085138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Style w:val="Hyperlink"/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"ftp://ftp2.census.gov/geo/tiger/TIGER2015/STATE/"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212F6D" w:rsidRPr="00085138">
        <w:rPr>
          <w:rStyle w:val="Hyperlink"/>
          <w:rFonts w:ascii="Calibri" w:hAnsi="Calibri" w:cs="Calibri"/>
        </w:rPr>
        <w:t>tl_2015_us_state</w:t>
      </w:r>
    </w:p>
    <w:p w:rsidR="00212F6D" w:rsidRPr="00085138" w:rsidRDefault="00085138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Style w:val="Hyperlink"/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  <w:bookmarkStart w:id="0" w:name="_GoBack"/>
      <w:bookmarkEnd w:id="0"/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"ftp://ftp2.census.gov/geo/tiger/TIGER2015/COUNTY/"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212F6D" w:rsidRPr="00085138">
        <w:rPr>
          <w:rStyle w:val="Hyperlink"/>
          <w:rFonts w:ascii="Calibri" w:hAnsi="Calibri" w:cs="Calibri"/>
        </w:rPr>
        <w:t>tl_2015_us_county</w:t>
      </w:r>
    </w:p>
    <w:p w:rsidR="00212F6D" w:rsidRDefault="00085138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  <w:hyperlink r:id="rId7" w:history="1">
        <w:r w:rsidR="00212F6D" w:rsidRPr="00085138">
          <w:rPr>
            <w:rStyle w:val="Hyperlink"/>
            <w:rFonts w:ascii="Calibri" w:hAnsi="Calibri" w:cs="Calibri"/>
          </w:rPr>
          <w:t>tl_2015_us_cbsa</w:t>
        </w:r>
      </w:hyperlink>
    </w:p>
    <w:p w:rsidR="00212F6D" w:rsidRDefault="00085138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hyperlink r:id="rId8" w:history="1">
        <w:r w:rsidR="00212F6D" w:rsidRPr="00085138">
          <w:rPr>
            <w:rStyle w:val="Hyperlink"/>
            <w:rFonts w:ascii="Calibri" w:hAnsi="Calibri" w:cs="Calibri"/>
          </w:rPr>
          <w:t>tl_2015_[ST]_place</w:t>
        </w:r>
      </w:hyperlink>
      <w:r w:rsidR="00212F6D">
        <w:rPr>
          <w:rFonts w:ascii="Calibri" w:hAnsi="Calibri" w:cs="Calibri"/>
        </w:rPr>
        <w:t xml:space="preserve"> (for creation of WIA/WIB shapefile)</w:t>
      </w:r>
    </w:p>
    <w:p w:rsidR="00212F6D" w:rsidRDefault="00085138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hyperlink r:id="rId9" w:history="1">
        <w:r w:rsidR="00212F6D" w:rsidRPr="00085138">
          <w:rPr>
            <w:rStyle w:val="Hyperlink"/>
            <w:rFonts w:ascii="Calibri" w:hAnsi="Calibri" w:cs="Calibri"/>
          </w:rPr>
          <w:t>tl_2015_[ST]_</w:t>
        </w:r>
        <w:proofErr w:type="spellStart"/>
        <w:r w:rsidR="00212F6D" w:rsidRPr="00085138">
          <w:rPr>
            <w:rStyle w:val="Hyperlink"/>
            <w:rFonts w:ascii="Calibri" w:hAnsi="Calibri" w:cs="Calibri"/>
          </w:rPr>
          <w:t>cousub</w:t>
        </w:r>
        <w:proofErr w:type="spellEnd"/>
      </w:hyperlink>
      <w:r w:rsidR="00212F6D">
        <w:rPr>
          <w:rFonts w:ascii="Calibri" w:hAnsi="Calibri" w:cs="Calibri"/>
        </w:rPr>
        <w:t xml:space="preserve"> (for creation of WIA/WIB shapefile)</w:t>
      </w:r>
    </w:p>
    <w:p w:rsidR="00212F6D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212F6D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TRANSFORMATIONS</w:t>
      </w:r>
    </w:p>
    <w:p w:rsidR="00212F6D" w:rsidRDefault="00212F6D" w:rsidP="00212F6D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following major transformations </w:t>
      </w:r>
      <w:r w:rsidR="009A76BA">
        <w:rPr>
          <w:rFonts w:ascii="Calibri" w:hAnsi="Calibri" w:cs="Calibri"/>
        </w:rPr>
        <w:t>are applied to the input files</w:t>
      </w:r>
      <w:r>
        <w:rPr>
          <w:rFonts w:ascii="Calibri" w:hAnsi="Calibri" w:cs="Calibri"/>
        </w:rPr>
        <w:t xml:space="preserve">:  </w:t>
      </w:r>
    </w:p>
    <w:p w:rsidR="00212F6D" w:rsidRDefault="00212F6D" w:rsidP="00C06F49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geographies are </w:t>
      </w:r>
      <w:proofErr w:type="spellStart"/>
      <w:r>
        <w:rPr>
          <w:rFonts w:ascii="Calibri" w:hAnsi="Calibri" w:cs="Calibri"/>
        </w:rPr>
        <w:t>reprojected</w:t>
      </w:r>
      <w:proofErr w:type="spellEnd"/>
      <w:r>
        <w:rPr>
          <w:rFonts w:ascii="Calibri" w:hAnsi="Calibri" w:cs="Calibri"/>
        </w:rPr>
        <w:t xml:space="preserve"> to WGS-1984 Geographic Coordinate System</w:t>
      </w:r>
      <w:r w:rsidR="00C06F49">
        <w:rPr>
          <w:rFonts w:ascii="Calibri" w:hAnsi="Calibri" w:cs="Calibri"/>
        </w:rPr>
        <w:t xml:space="preserve"> (</w:t>
      </w:r>
      <w:hyperlink r:id="rId10" w:history="1">
        <w:r w:rsidR="00C06F49" w:rsidRPr="00085138">
          <w:rPr>
            <w:rStyle w:val="Hyperlink"/>
            <w:rFonts w:ascii="Calibri" w:hAnsi="Calibri" w:cs="Calibri"/>
          </w:rPr>
          <w:t>http://spatialreference.org/ref/epsg/wgs-84/</w:t>
        </w:r>
      </w:hyperlink>
      <w:r w:rsidR="00C06F49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Shoreline water has been clipped out to provide a more recognizable depiction of the coastlines.  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Each layer is given internal point coordinates (stored as double) based on the WGS-1984 projection (decimal degrees).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layer is run through a “simplify polygon” procedure to remove unnecessary complexity from the features. 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Features from Guam, American Samoa, and the Northern Mariana Islands have been removed</w:t>
      </w:r>
      <w:r w:rsidR="00C06F49">
        <w:rPr>
          <w:rFonts w:ascii="Calibri" w:hAnsi="Calibri" w:cs="Calibri"/>
        </w:rPr>
        <w:t xml:space="preserve"> because they are not used current LEHD tabulations</w:t>
      </w:r>
      <w:r>
        <w:rPr>
          <w:rFonts w:ascii="Calibri" w:hAnsi="Calibri" w:cs="Calibri"/>
        </w:rPr>
        <w:t xml:space="preserve">. </w:t>
      </w:r>
    </w:p>
    <w:p w:rsidR="00212F6D" w:rsidRDefault="00545B1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Each shapefile’s attribute table has been updated to conform to the standard LEHD output format (</w:t>
      </w:r>
      <w:hyperlink r:id="rId11" w:history="1">
        <w:r w:rsidRPr="00085138">
          <w:rPr>
            <w:rStyle w:val="Hyperlink"/>
            <w:rFonts w:ascii="Calibri" w:hAnsi="Calibri" w:cs="Calibri"/>
          </w:rPr>
          <w:t>variables_shp.csv</w:t>
        </w:r>
      </w:hyperlink>
      <w:r>
        <w:rPr>
          <w:rFonts w:ascii="Calibri" w:hAnsi="Calibri" w:cs="Calibri"/>
        </w:rPr>
        <w:t>), which consists of the following</w:t>
      </w:r>
      <w:r w:rsidR="00212F6D">
        <w:rPr>
          <w:rFonts w:ascii="Calibri" w:hAnsi="Calibri" w:cs="Calibri"/>
        </w:rPr>
        <w:t xml:space="preserve"> six fields: STUSPS, GEOGRAPHY, NAME, LABEL, INTPTLAT and INTPTLON.  </w:t>
      </w:r>
      <w:r>
        <w:rPr>
          <w:rFonts w:ascii="Calibri" w:hAnsi="Calibri" w:cs="Calibri"/>
        </w:rPr>
        <w:t xml:space="preserve"> Legal values for STUSPS can be found in </w:t>
      </w:r>
      <w:hyperlink r:id="rId12" w:history="1">
        <w:r w:rsidRPr="00620BBC">
          <w:rPr>
            <w:rStyle w:val="Hyperlink"/>
            <w:rFonts w:ascii="Calibri" w:hAnsi="Calibri" w:cs="Calibri"/>
          </w:rPr>
          <w:t>label_stusps.csv</w:t>
        </w:r>
      </w:hyperlink>
      <w:r>
        <w:rPr>
          <w:rFonts w:ascii="Calibri" w:hAnsi="Calibri" w:cs="Calibri"/>
        </w:rPr>
        <w:t xml:space="preserve">.  </w:t>
      </w:r>
    </w:p>
    <w:p w:rsidR="00212F6D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E14C88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OUTPUTS</w:t>
      </w:r>
    </w:p>
    <w:p w:rsidR="006519CA" w:rsidRDefault="00D4310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Output shapefiles – grouped by paired products – are listed below. Each shapefile includes specific notes</w:t>
      </w:r>
      <w:r w:rsidR="009A76BA">
        <w:rPr>
          <w:rFonts w:ascii="Calibri" w:hAnsi="Calibri" w:cs="Calibri"/>
        </w:rPr>
        <w:t xml:space="preserve"> on its preparation</w:t>
      </w:r>
      <w:r>
        <w:rPr>
          <w:rFonts w:ascii="Calibri" w:hAnsi="Calibri" w:cs="Calibri"/>
        </w:rPr>
        <w:t>.</w:t>
      </w:r>
    </w:p>
    <w:p w:rsidR="00D4310D" w:rsidRDefault="00D4310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E14C88" w:rsidRDefault="00E14C88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QWI Geographies</w:t>
      </w:r>
    </w:p>
    <w:p w:rsidR="00E14C88" w:rsidRDefault="00545B1D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State (</w:t>
      </w:r>
      <w:proofErr w:type="spellStart"/>
      <w:r>
        <w:rPr>
          <w:rFonts w:ascii="Calibri" w:hAnsi="Calibri" w:cs="Calibri"/>
        </w:rPr>
        <w:t>lehd</w:t>
      </w:r>
      <w:r w:rsidR="00E14C88">
        <w:rPr>
          <w:rFonts w:ascii="Calibri" w:hAnsi="Calibri" w:cs="Calibri"/>
        </w:rPr>
        <w:t>_state.shp</w:t>
      </w:r>
      <w:proofErr w:type="spellEnd"/>
      <w:r w:rsidR="00E14C88">
        <w:rPr>
          <w:rFonts w:ascii="Calibri" w:hAnsi="Calibri" w:cs="Calibri"/>
        </w:rPr>
        <w:t>)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No transformations occur to this layer other than those listed above.</w:t>
      </w:r>
    </w:p>
    <w:p w:rsidR="00E14C88" w:rsidRDefault="00545B1D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County (</w:t>
      </w:r>
      <w:proofErr w:type="spellStart"/>
      <w:r>
        <w:rPr>
          <w:rFonts w:ascii="Calibri" w:hAnsi="Calibri" w:cs="Calibri"/>
        </w:rPr>
        <w:t>lehd</w:t>
      </w:r>
      <w:r w:rsidR="00E14C88">
        <w:rPr>
          <w:rFonts w:ascii="Calibri" w:hAnsi="Calibri" w:cs="Calibri"/>
        </w:rPr>
        <w:t>_county.shp</w:t>
      </w:r>
      <w:proofErr w:type="spellEnd"/>
      <w:r w:rsidR="00E14C88">
        <w:rPr>
          <w:rFonts w:ascii="Calibri" w:hAnsi="Calibri" w:cs="Calibri"/>
        </w:rPr>
        <w:t>)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STUSPS is added to the NAME field so that county names read: "Cook, IL" for example.</w:t>
      </w:r>
    </w:p>
    <w:p w:rsidR="00E14C88" w:rsidRDefault="00E14C88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CBSA</w:t>
      </w:r>
      <w:r w:rsidR="006519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="006519CA">
        <w:rPr>
          <w:rFonts w:ascii="Calibri" w:hAnsi="Calibri" w:cs="Calibri"/>
        </w:rPr>
        <w:t xml:space="preserve"> </w:t>
      </w:r>
      <w:r w:rsidR="00545B1D">
        <w:rPr>
          <w:rFonts w:ascii="Calibri" w:hAnsi="Calibri" w:cs="Calibri"/>
        </w:rPr>
        <w:t>within State (</w:t>
      </w:r>
      <w:proofErr w:type="spellStart"/>
      <w:r w:rsidR="00545B1D">
        <w:rPr>
          <w:rFonts w:ascii="Calibri" w:hAnsi="Calibri" w:cs="Calibri"/>
        </w:rPr>
        <w:t>lehd_stc</w:t>
      </w:r>
      <w:r>
        <w:rPr>
          <w:rFonts w:ascii="Calibri" w:hAnsi="Calibri" w:cs="Calibri"/>
        </w:rPr>
        <w:t>bsa.shp</w:t>
      </w:r>
      <w:proofErr w:type="spellEnd"/>
      <w:r>
        <w:rPr>
          <w:rFonts w:ascii="Calibri" w:hAnsi="Calibri" w:cs="Calibri"/>
        </w:rPr>
        <w:t xml:space="preserve">) 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features are split into state-specific CBSA features by intersecting each feature with the state shapefile features.  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The STUSPS field is added during the intersect with the state shapefile.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STFIPS (i.e. numeric nationally unique state code) is </w:t>
      </w:r>
      <w:r w:rsidR="00D4310D">
        <w:rPr>
          <w:rFonts w:ascii="Calibri" w:hAnsi="Calibri" w:cs="Calibri"/>
        </w:rPr>
        <w:t>prepended to the</w:t>
      </w:r>
      <w:r>
        <w:rPr>
          <w:rFonts w:ascii="Calibri" w:hAnsi="Calibri" w:cs="Calibri"/>
        </w:rPr>
        <w:t xml:space="preserve"> GEOGRAPHY field to distinguish state-parts of the same CBSA (i.e. make them nationally unique). </w:t>
      </w:r>
    </w:p>
    <w:p w:rsidR="00E14C88" w:rsidRDefault="00357E9B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“([STUSPS] part)” is</w:t>
      </w:r>
      <w:r w:rsidR="00E14C88">
        <w:rPr>
          <w:rFonts w:ascii="Calibri" w:hAnsi="Calibri" w:cs="Calibri"/>
        </w:rPr>
        <w:t xml:space="preserve"> added to the end of the NAME field only </w:t>
      </w:r>
      <w:r w:rsidR="00D4310D">
        <w:rPr>
          <w:rFonts w:ascii="Calibri" w:hAnsi="Calibri" w:cs="Calibri"/>
        </w:rPr>
        <w:t xml:space="preserve">for </w:t>
      </w:r>
      <w:r w:rsidR="00E14C88">
        <w:rPr>
          <w:rFonts w:ascii="Calibri" w:hAnsi="Calibri" w:cs="Calibri"/>
        </w:rPr>
        <w:t>those CBSA features that are split by state lines.</w:t>
      </w:r>
    </w:p>
    <w:p w:rsidR="00E14C88" w:rsidRDefault="00E14C88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Workf</w:t>
      </w:r>
      <w:r w:rsidR="00545B1D">
        <w:rPr>
          <w:rFonts w:ascii="Calibri" w:hAnsi="Calibri" w:cs="Calibri"/>
        </w:rPr>
        <w:t>orce Investment Board Areas (</w:t>
      </w:r>
      <w:proofErr w:type="spellStart"/>
      <w:r w:rsidR="00545B1D">
        <w:rPr>
          <w:rFonts w:ascii="Calibri" w:hAnsi="Calibri" w:cs="Calibri"/>
        </w:rPr>
        <w:t>lehd</w:t>
      </w:r>
      <w:r>
        <w:rPr>
          <w:rFonts w:ascii="Calibri" w:hAnsi="Calibri" w:cs="Calibri"/>
        </w:rPr>
        <w:t>_wib.shp</w:t>
      </w:r>
      <w:proofErr w:type="spellEnd"/>
      <w:r>
        <w:rPr>
          <w:rFonts w:ascii="Calibri" w:hAnsi="Calibri" w:cs="Calibri"/>
        </w:rPr>
        <w:t>)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The WIA/WIB shapefiles are built from the Place, County Subdivision, and County shapefiles from TIGER/Line based on definitions provided by </w:t>
      </w:r>
      <w:r w:rsidR="00D4310D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LED state partners.</w:t>
      </w:r>
    </w:p>
    <w:p w:rsidR="00E14C88" w:rsidRDefault="00E14C88" w:rsidP="00E14C88">
      <w:p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  <w:b/>
          <w:bCs/>
        </w:rPr>
      </w:pPr>
    </w:p>
    <w:p w:rsidR="00E14C88" w:rsidRDefault="00E14C88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Job-to-Job Flow Geographies</w:t>
      </w:r>
    </w:p>
    <w:p w:rsidR="00E14C88" w:rsidRDefault="00545B1D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State (</w:t>
      </w:r>
      <w:proofErr w:type="spellStart"/>
      <w:r>
        <w:rPr>
          <w:rFonts w:ascii="Calibri" w:hAnsi="Calibri" w:cs="Calibri"/>
        </w:rPr>
        <w:t>lehd</w:t>
      </w:r>
      <w:r w:rsidR="00E14C88">
        <w:rPr>
          <w:rFonts w:ascii="Calibri" w:hAnsi="Calibri" w:cs="Calibri"/>
        </w:rPr>
        <w:t>_state.shp</w:t>
      </w:r>
      <w:proofErr w:type="spellEnd"/>
      <w:r w:rsidR="00E14C88">
        <w:rPr>
          <w:rFonts w:ascii="Calibri" w:hAnsi="Calibri" w:cs="Calibri"/>
        </w:rPr>
        <w:t>)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No transformations occur to this layer (the same state file is used for QWI and J2J applications).</w:t>
      </w:r>
    </w:p>
    <w:p w:rsidR="00E14C88" w:rsidRDefault="00E14C88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CBSA</w:t>
      </w:r>
      <w:r w:rsidR="006519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="006519CA">
        <w:rPr>
          <w:rFonts w:ascii="Calibri" w:hAnsi="Calibri" w:cs="Calibri"/>
        </w:rPr>
        <w:t xml:space="preserve"> </w:t>
      </w:r>
      <w:r w:rsidR="00545B1D">
        <w:rPr>
          <w:rFonts w:ascii="Calibri" w:hAnsi="Calibri" w:cs="Calibri"/>
        </w:rPr>
        <w:t>National (</w:t>
      </w:r>
      <w:proofErr w:type="spellStart"/>
      <w:r w:rsidR="00545B1D">
        <w:rPr>
          <w:rFonts w:ascii="Calibri" w:hAnsi="Calibri" w:cs="Calibri"/>
        </w:rPr>
        <w:t>lehd</w:t>
      </w:r>
      <w:r>
        <w:rPr>
          <w:rFonts w:ascii="Calibri" w:hAnsi="Calibri" w:cs="Calibri"/>
        </w:rPr>
        <w:t>_cbsa.shp</w:t>
      </w:r>
      <w:proofErr w:type="spellEnd"/>
      <w:r>
        <w:rPr>
          <w:rFonts w:ascii="Calibri" w:hAnsi="Calibri" w:cs="Calibri"/>
        </w:rPr>
        <w:t>)</w:t>
      </w:r>
    </w:p>
    <w:p w:rsidR="00212F6D" w:rsidRP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 w:rsidRPr="00E14C88">
        <w:rPr>
          <w:rFonts w:ascii="Calibri" w:hAnsi="Calibri" w:cs="Calibri"/>
        </w:rPr>
        <w:t>The state remainder areas are added to the shapefile as new features.  They are assigned unique codes (</w:t>
      </w:r>
      <w:r w:rsidR="00357E9B">
        <w:rPr>
          <w:rFonts w:ascii="Calibri" w:hAnsi="Calibri" w:cs="Calibri"/>
        </w:rPr>
        <w:t>[</w:t>
      </w:r>
      <w:r w:rsidRPr="00E14C88">
        <w:rPr>
          <w:rFonts w:ascii="Calibri" w:hAnsi="Calibri" w:cs="Calibri"/>
        </w:rPr>
        <w:t>STUSPS</w:t>
      </w:r>
      <w:r w:rsidR="00357E9B">
        <w:rPr>
          <w:rFonts w:ascii="Calibri" w:hAnsi="Calibri" w:cs="Calibri"/>
        </w:rPr>
        <w:t>]</w:t>
      </w:r>
      <w:r w:rsidRPr="00E14C88">
        <w:rPr>
          <w:rFonts w:ascii="Calibri" w:hAnsi="Calibri" w:cs="Calibri"/>
        </w:rPr>
        <w:t xml:space="preserve">+999) and names (“Not in metro/micro area, </w:t>
      </w:r>
      <w:r w:rsidR="00357E9B">
        <w:rPr>
          <w:rFonts w:ascii="Calibri" w:hAnsi="Calibri" w:cs="Calibri"/>
        </w:rPr>
        <w:t>[</w:t>
      </w:r>
      <w:r w:rsidRPr="00E14C88">
        <w:rPr>
          <w:rFonts w:ascii="Calibri" w:hAnsi="Calibri" w:cs="Calibri"/>
        </w:rPr>
        <w:t>STUSPS</w:t>
      </w:r>
      <w:r w:rsidR="00357E9B">
        <w:rPr>
          <w:rFonts w:ascii="Calibri" w:hAnsi="Calibri" w:cs="Calibri"/>
        </w:rPr>
        <w:t>]</w:t>
      </w:r>
      <w:r w:rsidRPr="00E14C88">
        <w:rPr>
          <w:rFonts w:ascii="Calibri" w:hAnsi="Calibri" w:cs="Calibri"/>
        </w:rPr>
        <w:t>”).</w:t>
      </w:r>
    </w:p>
    <w:sectPr w:rsidR="00212F6D" w:rsidRPr="00E1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3908E4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88"/>
    <w:rsid w:val="00085138"/>
    <w:rsid w:val="00212F6D"/>
    <w:rsid w:val="002C2788"/>
    <w:rsid w:val="00357E9B"/>
    <w:rsid w:val="00380E91"/>
    <w:rsid w:val="004012BB"/>
    <w:rsid w:val="00545B1D"/>
    <w:rsid w:val="00620BBC"/>
    <w:rsid w:val="006519CA"/>
    <w:rsid w:val="00692004"/>
    <w:rsid w:val="009A76BA"/>
    <w:rsid w:val="00A177EE"/>
    <w:rsid w:val="00C06F49"/>
    <w:rsid w:val="00D4310D"/>
    <w:rsid w:val="00DA68B7"/>
    <w:rsid w:val="00E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2.census.gov/geo/tiger/TIGER2015/PLAC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tp://ftp2.census.gov/geo/tiger/TIGER2015/CBSA/" TargetMode="External"/><Relationship Id="rId12" Type="http://schemas.openxmlformats.org/officeDocument/2006/relationships/hyperlink" Target="http://lehd.ces.census.gov/data/schema/latest/label_stusp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geo/maps-data/data/tiger-line.html" TargetMode="External"/><Relationship Id="rId11" Type="http://schemas.openxmlformats.org/officeDocument/2006/relationships/hyperlink" Target="http://lehd.ces.census.gov/data/schema/latest/variables_shp.cs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patialreference.org/ref/epsg/wgs-84/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2.census.gov/geo/tiger/TIGER2015/COUSU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7DA0BC98</Template>
  <TotalTime>0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Hayward</dc:creator>
  <cp:lastModifiedBy>Patrick Hayward</cp:lastModifiedBy>
  <cp:revision>2</cp:revision>
  <dcterms:created xsi:type="dcterms:W3CDTF">2016-04-12T19:39:00Z</dcterms:created>
  <dcterms:modified xsi:type="dcterms:W3CDTF">2016-04-12T19:39:00Z</dcterms:modified>
</cp:coreProperties>
</file>